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469" w14:textId="72B7D800" w:rsidR="00076856" w:rsidRPr="00874AA1" w:rsidRDefault="00076856" w:rsidP="00874AA1">
      <w:pPr>
        <w:pStyle w:val="Title"/>
      </w:pPr>
    </w:p>
    <w:p w14:paraId="18D2DA3A" w14:textId="0CD5CB03" w:rsidR="000D1CAF" w:rsidRPr="000D1CAF" w:rsidRDefault="000D1CAF" w:rsidP="00B01902">
      <w:pPr>
        <w:pStyle w:val="Title"/>
      </w:pPr>
      <w:r w:rsidRPr="000D1CAF">
        <w:t>FLOOD MANAGEMENT BASED ON IOT</w:t>
      </w:r>
    </w:p>
    <w:p w14:paraId="5223A48C" w14:textId="77777777" w:rsidR="00563FE4" w:rsidRPr="00874AA1" w:rsidRDefault="0000000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C1248A004562411DA90A5F77C98A2D54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14:paraId="3C6C6A0A" w14:textId="1EC9CABB" w:rsidR="00563FE4" w:rsidRPr="00874AA1" w:rsidRDefault="000F7DE9" w:rsidP="00874AA1">
      <w:r>
        <w:t xml:space="preserve">       This project based on the Internet Of Things that is Flood </w:t>
      </w:r>
      <w:proofErr w:type="gramStart"/>
      <w:r>
        <w:t>Management .</w:t>
      </w:r>
      <w:proofErr w:type="gramEnd"/>
      <w:r>
        <w:t xml:space="preserve"> How we can detect   the flood before </w:t>
      </w:r>
      <w:proofErr w:type="gramStart"/>
      <w:r>
        <w:t>coming ,this</w:t>
      </w:r>
      <w:proofErr w:type="gramEnd"/>
      <w:r>
        <w:t xml:space="preserve"> is our project On this project the apparatus required shown </w:t>
      </w:r>
      <w:proofErr w:type="spellStart"/>
      <w:r>
        <w:t>belows</w:t>
      </w:r>
      <w:proofErr w:type="spellEnd"/>
      <w:r>
        <w:t>;</w:t>
      </w:r>
    </w:p>
    <w:p w14:paraId="0831871E" w14:textId="366E2780" w:rsidR="00563FE4" w:rsidRPr="00874AA1" w:rsidRDefault="00DC7541" w:rsidP="00874AA1">
      <w:pPr>
        <w:pStyle w:val="Heading1"/>
      </w:pPr>
      <w:proofErr w:type="gramStart"/>
      <w:r>
        <w:t>BLOCK  DIAGRAM</w:t>
      </w:r>
      <w:proofErr w:type="gramEnd"/>
    </w:p>
    <w:p w14:paraId="6F194E61" w14:textId="49C50934" w:rsidR="00044941" w:rsidRDefault="00DC7541" w:rsidP="00874AA1">
      <w:r>
        <w:rPr>
          <w:noProof/>
        </w:rPr>
        <w:drawing>
          <wp:inline distT="0" distB="0" distL="0" distR="0" wp14:anchorId="62E0DFDE" wp14:editId="5F6718BA">
            <wp:extent cx="5943600" cy="4795520"/>
            <wp:effectExtent l="0" t="0" r="0" b="5080"/>
            <wp:docPr id="8580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AE39" w14:textId="70FB98BA" w:rsidR="00EA72D8" w:rsidRPr="00EA72D8" w:rsidRDefault="00EA72D8" w:rsidP="00EA72D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2D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/ INNOVATION IN FLOOD MANAGEMENT:        </w:t>
      </w:r>
    </w:p>
    <w:p w14:paraId="6B60504B" w14:textId="7C2A633F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1  </w:t>
      </w:r>
      <w:r w:rsidR="00EB291F" w:rsidRPr="00EA72D8">
        <w:rPr>
          <w:b/>
          <w:bCs/>
        </w:rPr>
        <w:t>MAINTENANCE</w:t>
      </w:r>
      <w:proofErr w:type="gramEnd"/>
      <w:r w:rsidR="00EB291F" w:rsidRPr="00EA72D8">
        <w:rPr>
          <w:b/>
          <w:bCs/>
        </w:rPr>
        <w:t xml:space="preserve">  OF EXISTING INFRASTRUCTURE </w:t>
      </w:r>
    </w:p>
    <w:p w14:paraId="00870D48" w14:textId="69BE4A4F" w:rsid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2 </w:t>
      </w:r>
      <w:r>
        <w:rPr>
          <w:b/>
          <w:bCs/>
        </w:rPr>
        <w:t>INDIVIDUAL FLOOD PROOFING MEASURE</w:t>
      </w:r>
    </w:p>
    <w:p w14:paraId="57134A95" w14:textId="58741C0D" w:rsid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3 </w:t>
      </w:r>
      <w:r>
        <w:rPr>
          <w:b/>
          <w:bCs/>
        </w:rPr>
        <w:t xml:space="preserve">IMPROVE TRAFFIC ACCESS </w:t>
      </w:r>
    </w:p>
    <w:p w14:paraId="1A2115AA" w14:textId="0B93C76D" w:rsidR="00EA72D8" w:rsidRPr="00EA72D8" w:rsidRDefault="00EA72D8" w:rsidP="00EA72D8">
      <w:pPr>
        <w:pStyle w:val="ListParagraph"/>
        <w:numPr>
          <w:ilvl w:val="0"/>
          <w:numId w:val="10"/>
        </w:numPr>
        <w:rPr>
          <w:b/>
          <w:bCs/>
        </w:rPr>
      </w:pPr>
      <w:r w:rsidRPr="00EA72D8">
        <w:rPr>
          <w:b/>
          <w:bCs/>
        </w:rPr>
        <w:t xml:space="preserve">PROPERTY SURVEY </w:t>
      </w:r>
    </w:p>
    <w:p w14:paraId="0248E4F1" w14:textId="52D1FC76" w:rsidR="00EA72D8" w:rsidRPr="00EA72D8" w:rsidRDefault="00EA72D8" w:rsidP="00EA72D8">
      <w:pPr>
        <w:rPr>
          <w:b/>
          <w:bCs/>
        </w:rPr>
      </w:pPr>
      <w:r>
        <w:rPr>
          <w:b/>
          <w:bCs/>
        </w:rPr>
        <w:lastRenderedPageBreak/>
        <w:t xml:space="preserve">5 </w:t>
      </w:r>
      <w:r w:rsidRPr="00EA72D8">
        <w:rPr>
          <w:b/>
          <w:bCs/>
        </w:rPr>
        <w:t>LAND USE PLANING CONTROL</w:t>
      </w:r>
    </w:p>
    <w:p w14:paraId="41839E49" w14:textId="135F47C3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6  </w:t>
      </w:r>
      <w:r w:rsidRPr="00EA72D8">
        <w:rPr>
          <w:b/>
          <w:bCs/>
        </w:rPr>
        <w:t>BUILDING</w:t>
      </w:r>
      <w:proofErr w:type="gramEnd"/>
      <w:r w:rsidRPr="00EA72D8">
        <w:rPr>
          <w:b/>
          <w:bCs/>
        </w:rPr>
        <w:t xml:space="preserve"> AND DEVLOPMENT CONTROLS</w:t>
      </w:r>
    </w:p>
    <w:p w14:paraId="66C12C3D" w14:textId="4EC269BD" w:rsidR="00EA72D8" w:rsidRPr="00EA72D8" w:rsidRDefault="00EA72D8" w:rsidP="00EA72D8">
      <w:pPr>
        <w:rPr>
          <w:b/>
          <w:bCs/>
        </w:rPr>
      </w:pPr>
      <w:r>
        <w:rPr>
          <w:b/>
          <w:bCs/>
        </w:rPr>
        <w:t xml:space="preserve">           7 </w:t>
      </w:r>
      <w:r w:rsidRPr="00EA72D8">
        <w:rPr>
          <w:b/>
          <w:bCs/>
        </w:rPr>
        <w:t>CATCHMENT FLOOD MODELLING</w:t>
      </w:r>
    </w:p>
    <w:p w14:paraId="77DF7A91" w14:textId="77777777" w:rsidR="00EA72D8" w:rsidRPr="00EA72D8" w:rsidRDefault="00EA72D8" w:rsidP="00EA72D8">
      <w:pPr>
        <w:pStyle w:val="ListParagraph"/>
        <w:rPr>
          <w:b/>
          <w:bCs/>
        </w:rPr>
      </w:pPr>
    </w:p>
    <w:p w14:paraId="5F47D949" w14:textId="13EFD0F5" w:rsidR="00EB291F" w:rsidRDefault="00EB291F" w:rsidP="00874AA1">
      <w:pPr>
        <w:rPr>
          <w:b/>
          <w:bCs/>
        </w:rPr>
      </w:pPr>
    </w:p>
    <w:p w14:paraId="345C853C" w14:textId="77777777" w:rsidR="00EB291F" w:rsidRDefault="00EB291F" w:rsidP="00874AA1">
      <w:pPr>
        <w:rPr>
          <w:b/>
          <w:bCs/>
        </w:rPr>
      </w:pPr>
    </w:p>
    <w:p w14:paraId="564101F9" w14:textId="77777777" w:rsidR="00EB291F" w:rsidRDefault="00EB291F" w:rsidP="00874AA1">
      <w:pPr>
        <w:rPr>
          <w:b/>
          <w:bCs/>
        </w:rPr>
      </w:pPr>
    </w:p>
    <w:p w14:paraId="5D2939D0" w14:textId="5C702B7B" w:rsidR="00DC7541" w:rsidRPr="000D1CAF" w:rsidRDefault="00DC7541" w:rsidP="00874AA1">
      <w:pPr>
        <w:rPr>
          <w:b/>
          <w:bCs/>
        </w:rPr>
      </w:pPr>
      <w:r w:rsidRPr="000D1CAF">
        <w:rPr>
          <w:b/>
          <w:bCs/>
        </w:rPr>
        <w:t xml:space="preserve">THIS DESIGN THINKS WAS SUBMITTED BY AN </w:t>
      </w:r>
    </w:p>
    <w:p w14:paraId="483D6B1D" w14:textId="32665A34" w:rsidR="00DC7541" w:rsidRDefault="00DC7541" w:rsidP="00874AA1">
      <w:r w:rsidRPr="000D1CAF">
        <w:rPr>
          <w:b/>
          <w:bCs/>
        </w:rPr>
        <w:t xml:space="preserve">      </w:t>
      </w:r>
      <w:proofErr w:type="gramStart"/>
      <w:r w:rsidRPr="000D1CAF">
        <w:rPr>
          <w:b/>
          <w:bCs/>
        </w:rPr>
        <w:t>NAME</w:t>
      </w:r>
      <w:r>
        <w:t xml:space="preserve"> :</w:t>
      </w:r>
      <w:proofErr w:type="gramEnd"/>
      <w:r>
        <w:t xml:space="preserve"> </w:t>
      </w:r>
      <w:r w:rsidR="00EA72D8">
        <w:t>P.RAMNIVASS</w:t>
      </w:r>
    </w:p>
    <w:p w14:paraId="68E17780" w14:textId="5F7AC822" w:rsidR="00DC7541" w:rsidRDefault="00DC7541" w:rsidP="00874AA1">
      <w:r w:rsidRPr="000D1CAF">
        <w:rPr>
          <w:b/>
          <w:bCs/>
        </w:rPr>
        <w:t xml:space="preserve">      </w:t>
      </w:r>
      <w:proofErr w:type="gramStart"/>
      <w:r w:rsidRPr="000D1CAF">
        <w:rPr>
          <w:b/>
          <w:bCs/>
        </w:rPr>
        <w:t>EMAI</w:t>
      </w:r>
      <w:r w:rsidR="002E7180">
        <w:rPr>
          <w:b/>
          <w:bCs/>
        </w:rPr>
        <w:t>L :</w:t>
      </w:r>
      <w:proofErr w:type="gramEnd"/>
      <w:r w:rsidR="002E7180">
        <w:rPr>
          <w:b/>
          <w:bCs/>
        </w:rPr>
        <w:t xml:space="preserve"> </w:t>
      </w:r>
      <w:r w:rsidR="00EA72D8">
        <w:rPr>
          <w:b/>
          <w:bCs/>
        </w:rPr>
        <w:t>gg7868500@gmail.com</w:t>
      </w:r>
    </w:p>
    <w:p w14:paraId="05D8174A" w14:textId="2C20EA86" w:rsidR="00DC7541" w:rsidRDefault="00DC7541" w:rsidP="00874AA1">
      <w:r w:rsidRPr="000D1CAF">
        <w:rPr>
          <w:b/>
          <w:bCs/>
        </w:rPr>
        <w:t xml:space="preserve">      PROJECT </w:t>
      </w:r>
      <w:proofErr w:type="gramStart"/>
      <w:r w:rsidR="000D1CAF">
        <w:rPr>
          <w:b/>
          <w:bCs/>
        </w:rPr>
        <w:t>TITTLE</w:t>
      </w:r>
      <w:r>
        <w:t xml:space="preserve"> </w:t>
      </w:r>
      <w:r w:rsidR="000D1CAF">
        <w:t>:</w:t>
      </w:r>
      <w:proofErr w:type="gramEnd"/>
      <w:r w:rsidR="000D1CAF">
        <w:t xml:space="preserve"> Flood Management</w:t>
      </w:r>
    </w:p>
    <w:p w14:paraId="1FD3A8CB" w14:textId="6F418F14" w:rsidR="007E4051" w:rsidRDefault="007E4051" w:rsidP="00874AA1">
      <w:r w:rsidRPr="007E4051">
        <w:rPr>
          <w:b/>
          <w:bCs/>
        </w:rPr>
        <w:t xml:space="preserve">      ROLL </w:t>
      </w:r>
      <w:proofErr w:type="gramStart"/>
      <w:r w:rsidRPr="007E4051">
        <w:rPr>
          <w:b/>
          <w:bCs/>
        </w:rPr>
        <w:t>NO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713921106042</w:t>
      </w:r>
    </w:p>
    <w:p w14:paraId="7FA670AD" w14:textId="77777777" w:rsidR="00DC7541" w:rsidRDefault="00DC7541" w:rsidP="00874AA1"/>
    <w:p w14:paraId="436CE4BA" w14:textId="77777777" w:rsidR="005E20F7" w:rsidRPr="00874AA1" w:rsidRDefault="005E20F7" w:rsidP="00874AA1"/>
    <w:sectPr w:rsidR="005E20F7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2072" w14:textId="77777777" w:rsidR="00941E68" w:rsidRDefault="00941E68" w:rsidP="00524988">
      <w:pPr>
        <w:spacing w:after="0" w:line="240" w:lineRule="auto"/>
      </w:pPr>
      <w:r>
        <w:separator/>
      </w:r>
    </w:p>
  </w:endnote>
  <w:endnote w:type="continuationSeparator" w:id="0">
    <w:p w14:paraId="1CA13188" w14:textId="77777777" w:rsidR="00941E68" w:rsidRDefault="00941E6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38AE" w14:textId="77777777" w:rsidR="00941E68" w:rsidRDefault="00941E68" w:rsidP="00524988">
      <w:pPr>
        <w:spacing w:after="0" w:line="240" w:lineRule="auto"/>
      </w:pPr>
      <w:r>
        <w:separator/>
      </w:r>
    </w:p>
  </w:footnote>
  <w:footnote w:type="continuationSeparator" w:id="0">
    <w:p w14:paraId="65D551B7" w14:textId="77777777" w:rsidR="00941E68" w:rsidRDefault="00941E6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7B6"/>
    <w:multiLevelType w:val="hybridMultilevel"/>
    <w:tmpl w:val="96E0995E"/>
    <w:lvl w:ilvl="0" w:tplc="F77CEFBC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C5E6BFD"/>
    <w:multiLevelType w:val="multilevel"/>
    <w:tmpl w:val="26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6974A7"/>
    <w:multiLevelType w:val="multilevel"/>
    <w:tmpl w:val="034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F65ABA"/>
    <w:multiLevelType w:val="hybridMultilevel"/>
    <w:tmpl w:val="CE6A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67F"/>
    <w:multiLevelType w:val="hybridMultilevel"/>
    <w:tmpl w:val="9CFCDF3A"/>
    <w:lvl w:ilvl="0" w:tplc="82101562">
      <w:start w:val="6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D5A67A1"/>
    <w:multiLevelType w:val="hybridMultilevel"/>
    <w:tmpl w:val="C36A3DEC"/>
    <w:lvl w:ilvl="0" w:tplc="EF923A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82695">
    <w:abstractNumId w:val="9"/>
  </w:num>
  <w:num w:numId="2" w16cid:durableId="1785611636">
    <w:abstractNumId w:val="2"/>
  </w:num>
  <w:num w:numId="3" w16cid:durableId="1717779070">
    <w:abstractNumId w:val="1"/>
  </w:num>
  <w:num w:numId="4" w16cid:durableId="1806704387">
    <w:abstractNumId w:val="0"/>
  </w:num>
  <w:num w:numId="5" w16cid:durableId="1543253713">
    <w:abstractNumId w:val="5"/>
  </w:num>
  <w:num w:numId="6" w16cid:durableId="223564449">
    <w:abstractNumId w:val="4"/>
  </w:num>
  <w:num w:numId="7" w16cid:durableId="826819360">
    <w:abstractNumId w:val="6"/>
  </w:num>
  <w:num w:numId="8" w16cid:durableId="2046444426">
    <w:abstractNumId w:val="7"/>
  </w:num>
  <w:num w:numId="9" w16cid:durableId="1417902190">
    <w:abstractNumId w:val="8"/>
  </w:num>
  <w:num w:numId="10" w16cid:durableId="92989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9"/>
    <w:rsid w:val="00044941"/>
    <w:rsid w:val="00076856"/>
    <w:rsid w:val="00097C80"/>
    <w:rsid w:val="000D1CAF"/>
    <w:rsid w:val="000F7DE9"/>
    <w:rsid w:val="00107F81"/>
    <w:rsid w:val="00151A42"/>
    <w:rsid w:val="0017242A"/>
    <w:rsid w:val="001E3ADA"/>
    <w:rsid w:val="002261A4"/>
    <w:rsid w:val="00281FB8"/>
    <w:rsid w:val="002E7180"/>
    <w:rsid w:val="002F1EA7"/>
    <w:rsid w:val="00311934"/>
    <w:rsid w:val="003169C1"/>
    <w:rsid w:val="003C29CA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E20F7"/>
    <w:rsid w:val="00635D86"/>
    <w:rsid w:val="00783197"/>
    <w:rsid w:val="007E4051"/>
    <w:rsid w:val="008711CA"/>
    <w:rsid w:val="00874AA1"/>
    <w:rsid w:val="00941E68"/>
    <w:rsid w:val="00B01902"/>
    <w:rsid w:val="00DC7541"/>
    <w:rsid w:val="00E433D4"/>
    <w:rsid w:val="00EA72D8"/>
    <w:rsid w:val="00EB291F"/>
    <w:rsid w:val="00F03F7E"/>
    <w:rsid w:val="00F24C2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79B9"/>
  <w15:chartTrackingRefBased/>
  <w15:docId w15:val="{9B53FD2C-0704-4198-95A5-6F48FBE6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41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B291F"/>
  </w:style>
  <w:style w:type="paragraph" w:styleId="ListParagraph">
    <w:name w:val="List Paragraph"/>
    <w:basedOn w:val="Normal"/>
    <w:uiPriority w:val="34"/>
    <w:unhideWhenUsed/>
    <w:qFormat/>
    <w:rsid w:val="00EA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Packages\Microsoft.Office.Desktop_8wekyb3d8bbwe\LocalCache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248A004562411DA90A5F77C98A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5E31B-EA26-431E-BEC6-7C3C205CA1D7}"/>
      </w:docPartPr>
      <w:docPartBody>
        <w:p w:rsidR="004062E9" w:rsidRDefault="00000000">
          <w:pPr>
            <w:pStyle w:val="C1248A004562411DA90A5F77C98A2D54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41"/>
    <w:rsid w:val="00344941"/>
    <w:rsid w:val="004062E9"/>
    <w:rsid w:val="008E0B93"/>
    <w:rsid w:val="00C1784C"/>
    <w:rsid w:val="00DC4E44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48A004562411DA90A5F77C98A2D54">
    <w:name w:val="C1248A004562411DA90A5F77C98A2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97CC4-39DA-41A9-80BE-30DD5597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2410vishnupriya@gmail.com</cp:lastModifiedBy>
  <cp:revision>2</cp:revision>
  <dcterms:created xsi:type="dcterms:W3CDTF">2023-10-10T14:25:00Z</dcterms:created>
  <dcterms:modified xsi:type="dcterms:W3CDTF">2023-10-10T14:25:00Z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